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FD88" w14:textId="77777777" w:rsidR="007C3465" w:rsidRDefault="007701B0">
      <w:pPr>
        <w:sectPr w:rsidR="007C3465" w:rsidSect="002343E4">
          <w:pgSz w:w="11907" w:h="16840" w:code="9"/>
          <w:pgMar w:top="1134" w:right="1134" w:bottom="1134" w:left="1985" w:header="709" w:footer="709" w:gutter="0"/>
          <w:pgBorders>
            <w:top w:val="twistedLines1" w:sz="12" w:space="0" w:color="auto"/>
            <w:left w:val="twistedLines1" w:sz="12" w:space="0" w:color="auto"/>
            <w:bottom w:val="twistedLines1" w:sz="12" w:space="0" w:color="auto"/>
            <w:right w:val="twistedLines1" w:sz="12" w:space="0" w:color="auto"/>
          </w:pgBorders>
          <w:cols w:space="708"/>
          <w:docGrid w:linePitch="360"/>
        </w:sectPr>
      </w:pPr>
      <w:r>
        <w:rPr>
          <w:noProof/>
        </w:rPr>
        <mc:AlternateContent>
          <mc:Choice Requires="wpc">
            <w:drawing>
              <wp:inline distT="0" distB="0" distL="0" distR="0" wp14:anchorId="103C6A38" wp14:editId="1DC49A3D">
                <wp:extent cx="5562600" cy="9330055"/>
                <wp:effectExtent l="0" t="0" r="0" b="4445"/>
                <wp:docPr id="1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915795"/>
                            <a:ext cx="4191000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A6DB2" w14:textId="74EF0A6A" w:rsidR="002343E4" w:rsidRPr="005D49C9" w:rsidRDefault="007B351F" w:rsidP="0019207D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VŨ BẢO NGỌC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71874"/>
                            <a:ext cx="5562600" cy="2501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3F117C" w14:textId="68DD0B91" w:rsidR="007A410F" w:rsidRPr="005D49C9" w:rsidRDefault="007B351F" w:rsidP="007A410F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>XÂY DỰNG FRONT-END CHO WEBSITE THÔNG TIN DU LỊCH</w:t>
                              </w:r>
                            </w:p>
                            <w:p w14:paraId="0C8E75D3" w14:textId="77777777"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</w:p>
                            <w:p w14:paraId="504AE6D5" w14:textId="77777777"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</w:p>
                            <w:p w14:paraId="648668A5" w14:textId="77777777" w:rsidR="005D49C9" w:rsidRP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14:paraId="502E8892" w14:textId="77777777" w:rsidR="005D49C9" w:rsidRDefault="005D49C9" w:rsidP="007B351F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14:paraId="243A35B0" w14:textId="77777777"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14:paraId="682A62F2" w14:textId="77777777" w:rsidR="007A410F" w:rsidRP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ĐỒ ÁN TỐT NGHIỆP ĐẠI HỌC</w:t>
                              </w:r>
                            </w:p>
                            <w:p w14:paraId="3D22DF17" w14:textId="77777777" w:rsidR="005D49C9" w:rsidRP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NGÀNH CÔNG NGHỆ THÔNG TIN</w:t>
                              </w:r>
                            </w:p>
                            <w:p w14:paraId="7DD554E3" w14:textId="77777777" w:rsidR="007C3465" w:rsidRPr="00013160" w:rsidRDefault="007C3465" w:rsidP="0019207D">
                              <w:pPr>
                                <w:pStyle w:val="Tiuphu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133599" y="8801100"/>
                            <a:ext cx="168592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D14F8" w14:textId="768314DF" w:rsidR="002343E4" w:rsidRPr="005D49C9" w:rsidRDefault="007A410F" w:rsidP="007B351F">
                              <w:pPr>
                                <w:spacing w:before="60" w:line="288" w:lineRule="auto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Hà Nội</w:t>
                              </w:r>
                              <w:r w:rsidR="005D49C9"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,</w:t>
                              </w: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r w:rsidR="007B351F">
                                <w:rPr>
                                  <w:rFonts w:ascii="Times New Roman" w:hAnsi="Times New Roman"/>
                                  <w:b/>
                                </w:rPr>
                                <w:t>Năm 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2" name="Text Box 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5800" y="203835"/>
                            <a:ext cx="4191000" cy="47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6B84A" w14:textId="77777777"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instrText xml:space="preserve"> MACROBUTTON DOFIELDCLICK BỘ GIÁO DỤC VÀ ĐÀO TẠO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end"/>
                              </w:r>
                            </w:p>
                            <w:p w14:paraId="7B38C559" w14:textId="77777777" w:rsidR="007C3465" w:rsidRPr="00F65597" w:rsidRDefault="007A410F" w:rsidP="0019207D">
                              <w:pPr>
                                <w:jc w:val="center"/>
                                <w:rPr>
                                  <w:rStyle w:val="Manh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instrText xml:space="preserve"> MACROBUTTON DOFIELDCLICK TRƯỜNG ĐẠI HỌC MỎ - ĐỊA CHẤT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3C6A38" id="Canvas 2" o:spid="_x0000_s1026" editas="canvas" style="width:438pt;height:734.65pt;mso-position-horizontal-relative:char;mso-position-vertical-relative:line" coordsize="55626,9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626;height:9330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858;top:19157;width:41910;height:3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3F2A6DB2" w14:textId="74EF0A6A" w:rsidR="002343E4" w:rsidRPr="005D49C9" w:rsidRDefault="007B351F" w:rsidP="0019207D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>VŨ BẢO NGỌC</w:t>
                        </w:r>
                      </w:p>
                    </w:txbxContent>
                  </v:textbox>
                </v:shape>
                <v:shape id="Text Box 5" o:spid="_x0000_s1029" type="#_x0000_t202" style="position:absolute;top:35718;width:55626;height:25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63F117C" w14:textId="68DD0B91" w:rsidR="007A410F" w:rsidRPr="005D49C9" w:rsidRDefault="007B351F" w:rsidP="007A410F">
                        <w:pPr>
                          <w:spacing w:before="60"/>
                          <w:jc w:val="center"/>
                          <w:rPr>
                            <w:rFonts w:ascii="Arial" w:hAnsi="Arial"/>
                            <w:sz w:val="44"/>
                            <w:szCs w:val="96"/>
                          </w:rPr>
                        </w:pPr>
                        <w:r>
                          <w:rPr>
                            <w:rFonts w:ascii="Arial" w:hAnsi="Arial"/>
                            <w:sz w:val="44"/>
                            <w:szCs w:val="96"/>
                          </w:rPr>
                          <w:t>XÂY DỰNG FRONT-END CHO WEBSITE THÔNG TIN DU LỊCH</w:t>
                        </w:r>
                      </w:p>
                      <w:p w14:paraId="0C8E75D3" w14:textId="77777777"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</w:p>
                      <w:p w14:paraId="504AE6D5" w14:textId="77777777"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</w:p>
                      <w:p w14:paraId="648668A5" w14:textId="77777777" w:rsidR="005D49C9" w:rsidRP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14:paraId="502E8892" w14:textId="77777777" w:rsidR="005D49C9" w:rsidRDefault="005D49C9" w:rsidP="007B351F">
                        <w:pPr>
                          <w:spacing w:before="60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14:paraId="243A35B0" w14:textId="77777777"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14:paraId="682A62F2" w14:textId="77777777" w:rsidR="007A410F" w:rsidRP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ĐỒ ÁN TỐT NGHIỆP ĐẠI HỌC</w:t>
                        </w:r>
                      </w:p>
                      <w:p w14:paraId="3D22DF17" w14:textId="77777777" w:rsidR="005D49C9" w:rsidRP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NGÀNH CÔNG NGHỆ THÔNG TIN</w:t>
                        </w:r>
                      </w:p>
                      <w:p w14:paraId="7DD554E3" w14:textId="77777777" w:rsidR="007C3465" w:rsidRPr="00013160" w:rsidRDefault="007C3465" w:rsidP="0019207D">
                        <w:pPr>
                          <w:pStyle w:val="Tiuphu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7" o:spid="_x0000_s1030" type="#_x0000_t202" style="position:absolute;left:21335;top:88011;width:16860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" filled="f" stroked="f">
                  <o:lock v:ext="edit" aspectratio="t"/>
                  <v:textbox style="mso-fit-shape-to-text:t" inset="0,0,0,0">
                    <w:txbxContent>
                      <w:p w14:paraId="6AFD14F8" w14:textId="768314DF" w:rsidR="002343E4" w:rsidRPr="005D49C9" w:rsidRDefault="007A410F" w:rsidP="007B351F">
                        <w:pPr>
                          <w:spacing w:before="60" w:line="288" w:lineRule="auto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Hà Nội</w:t>
                        </w:r>
                        <w:r w:rsidR="005D49C9" w:rsidRPr="005D49C9">
                          <w:rPr>
                            <w:rFonts w:ascii="Times New Roman" w:hAnsi="Times New Roman"/>
                            <w:b/>
                          </w:rPr>
                          <w:t>,</w:t>
                        </w: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r w:rsidR="007B351F">
                          <w:rPr>
                            <w:rFonts w:ascii="Times New Roman" w:hAnsi="Times New Roman"/>
                            <w:b/>
                          </w:rPr>
                          <w:t>Năm 2023</w:t>
                        </w:r>
                      </w:p>
                    </w:txbxContent>
                  </v:textbox>
                </v:shape>
                <v:shape id="Text Box 8" o:spid="_x0000_s1031" type="#_x0000_t202" style="position:absolute;left:6858;top:2038;width:41910;height:4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o:lock v:ext="edit" aspectratio="t"/>
                  <v:textbox style="mso-fit-shape-to-text:t">
                    <w:txbxContent>
                      <w:p w14:paraId="31E6B84A" w14:textId="77777777"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instrText xml:space="preserve"> MACROBUTTON DOFIELDCLICK BỘ GIÁO DỤC VÀ ĐÀO TẠO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end"/>
                        </w:r>
                      </w:p>
                      <w:p w14:paraId="7B38C559" w14:textId="77777777" w:rsidR="007C3465" w:rsidRPr="00F65597" w:rsidRDefault="007A410F" w:rsidP="0019207D">
                        <w:pPr>
                          <w:jc w:val="center"/>
                          <w:rPr>
                            <w:rStyle w:val="Manh"/>
                            <w:rFonts w:ascii=".VnTimeH" w:hAnsi=".VnTimeH"/>
                            <w:b/>
                            <w:szCs w:val="28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instrText xml:space="preserve"> MACROBUTTON DOFIELDCLICK TRƯỜNG ĐẠI HỌC MỎ - ĐỊA CHẤT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EE18DA" w14:textId="77777777" w:rsidR="002343E4" w:rsidRDefault="007701B0">
      <w:r>
        <w:rPr>
          <w:noProof/>
        </w:rPr>
        <w:lastRenderedPageBreak/>
        <mc:AlternateContent>
          <mc:Choice Requires="wpc">
            <w:drawing>
              <wp:inline distT="0" distB="0" distL="0" distR="0" wp14:anchorId="04C849C1" wp14:editId="7EB2A1FE">
                <wp:extent cx="5562600" cy="9330055"/>
                <wp:effectExtent l="0" t="0" r="0" b="4445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19368"/>
                            <a:ext cx="5562600" cy="269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11E1F" w14:textId="77777777" w:rsidR="007A410F" w:rsidRPr="005D49C9" w:rsidRDefault="007A410F" w:rsidP="007A410F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</w:pPr>
                              <w:r w:rsidRPr="005D49C9"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  <w:t>ĐỒ ÁN TỐT NGHIỆP</w:t>
                              </w:r>
                              <w:r w:rsidR="005D49C9" w:rsidRPr="005D49C9"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  <w:t xml:space="preserve"> ĐẠI HỌC</w:t>
                              </w:r>
                            </w:p>
                            <w:p w14:paraId="232D75F6" w14:textId="77777777" w:rsidR="007A410F" w:rsidRDefault="007A410F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N</w: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gành Công nghệ thông tin</w:t>
                              </w:r>
                            </w:p>
                            <w:p w14:paraId="22132B05" w14:textId="77777777" w:rsidR="00F94FCD" w:rsidRPr="007A410F" w:rsidRDefault="00F94FCD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Chuyên ngành Công nghệ phần mềm</w:t>
                              </w:r>
                            </w:p>
                            <w:p w14:paraId="546631B0" w14:textId="2A7F4FEA" w:rsidR="007A410F" w:rsidRPr="007A410F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M</w:t>
                              </w:r>
                              <w:r w:rsidR="007A410F"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ã số: </w:t>
                              </w:r>
                              <w:r w:rsidR="007D3F58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7080110</w:t>
                              </w:r>
                            </w:p>
                            <w:p w14:paraId="6F8D02BA" w14:textId="77777777" w:rsidR="007A410F" w:rsidRPr="00013160" w:rsidRDefault="007A410F" w:rsidP="007A410F">
                              <w:pPr>
                                <w:pStyle w:val="Tiuphu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0FAE98F4" w14:textId="77777777" w:rsidR="007C3465" w:rsidRDefault="007C3465" w:rsidP="00F3492A">
                              <w:pPr>
                                <w:pStyle w:val="Tiuphu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Text Box 3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133600" y="8801100"/>
                            <a:ext cx="1504950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25EA89" w14:textId="3CE38002" w:rsidR="007C3465" w:rsidRPr="005D49C9" w:rsidRDefault="007A410F" w:rsidP="00304FA6">
                              <w:pPr>
                                <w:spacing w:before="60" w:line="288" w:lineRule="auto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Hà Nội</w:t>
                              </w:r>
                              <w:r w:rsidR="005D49C9">
                                <w:rPr>
                                  <w:rFonts w:ascii="Times New Roman" w:hAnsi="Times New Roman"/>
                                  <w:b/>
                                </w:rPr>
                                <w:t>,</w:t>
                              </w: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r w:rsidR="00304FA6">
                                <w:rPr>
                                  <w:rFonts w:ascii="Times New Roman" w:hAnsi="Times New Roman"/>
                                  <w:b/>
                                </w:rPr>
                                <w:t>Năm 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3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5800" y="203835"/>
                            <a:ext cx="4191000" cy="70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5424A" w14:textId="77777777"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instrText xml:space="preserve"> MACROBUTTON DOFIELDCLICK BỘ GIÁO DỤC VÀ ĐÀO TẠO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end"/>
                              </w:r>
                            </w:p>
                            <w:p w14:paraId="491CD957" w14:textId="77777777" w:rsidR="007A410F" w:rsidRPr="00F65597" w:rsidRDefault="007A410F" w:rsidP="007A410F">
                              <w:pPr>
                                <w:jc w:val="center"/>
                                <w:rPr>
                                  <w:rStyle w:val="Manh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instrText xml:space="preserve"> MACROBUTTON DOFIELDCLICK TRƯỜNG ĐẠI HỌC MỎ - ĐỊA CHẤT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end"/>
                              </w:r>
                            </w:p>
                            <w:p w14:paraId="72CAAAE1" w14:textId="77777777" w:rsidR="00F65597" w:rsidRPr="00F65597" w:rsidRDefault="00F65597" w:rsidP="00F65597">
                              <w:pPr>
                                <w:jc w:val="center"/>
                                <w:rPr>
                                  <w:rStyle w:val="Manh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47344"/>
                            <a:ext cx="5562600" cy="2029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70AA40" w14:textId="77777777" w:rsidR="007A410F" w:rsidRPr="005D49C9" w:rsidRDefault="005D49C9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ĐỀ TÀI</w:t>
                              </w:r>
                              <w:r w:rsidR="00573AC0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:</w:t>
                              </w:r>
                            </w:p>
                            <w:p w14:paraId="1DD8E5E0" w14:textId="3544F719" w:rsidR="007C3465" w:rsidRPr="001A25BD" w:rsidRDefault="00304FA6" w:rsidP="00F3492A">
                              <w:pPr>
                                <w:spacing w:before="60"/>
                                <w:jc w:val="center"/>
                                <w:rPr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XÂY DỰNG FRONT-END CHO WEBSITE THÔNG TIN DU LỊCH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14746" y="4976377"/>
                            <a:ext cx="2514600" cy="2266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6832BF" w14:textId="77777777" w:rsidR="007A410F" w:rsidRPr="00EC2AD2" w:rsidRDefault="005D49C9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EC2AD2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SINH VIÊN THỰC HIỆN</w:t>
                              </w:r>
                            </w:p>
                            <w:p w14:paraId="496F99A2" w14:textId="77777777" w:rsidR="007A410F" w:rsidRPr="00EC2AD2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5965CA4B" w14:textId="77777777" w:rsidR="007A410F" w:rsidRPr="00EC2AD2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310E9569" w14:textId="77777777" w:rsidR="007A410F" w:rsidRPr="00EC2AD2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1786A1C8" w14:textId="58F7A7CC" w:rsidR="007A410F" w:rsidRPr="00EC2AD2" w:rsidRDefault="007B351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Vũ Bảo Ngọc</w:t>
                              </w:r>
                            </w:p>
                            <w:p w14:paraId="22F937D2" w14:textId="52912C32" w:rsidR="005D49C9" w:rsidRPr="00EC2AD2" w:rsidRDefault="005D49C9" w:rsidP="002025B7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Mã sinh viên: </w:t>
                              </w:r>
                              <w:r w:rsidR="007B351F">
                                <w:rPr>
                                  <w:rFonts w:ascii="Times New Roman" w:hAnsi="Times New Roman"/>
                                  <w:sz w:val="24"/>
                                </w:rPr>
                                <w:t>1921050447</w:t>
                              </w:r>
                            </w:p>
                            <w:p w14:paraId="4DDF35AD" w14:textId="4C0DA004" w:rsidR="002025B7" w:rsidRPr="00EC2AD2" w:rsidRDefault="002025B7" w:rsidP="002025B7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Số điện thoại: </w:t>
                              </w:r>
                              <w:r w:rsidR="007B351F">
                                <w:rPr>
                                  <w:rFonts w:ascii="Times New Roman" w:hAnsi="Times New Roman"/>
                                  <w:sz w:val="24"/>
                                </w:rPr>
                                <w:t>0387094970</w:t>
                              </w:r>
                            </w:p>
                            <w:p w14:paraId="071B0525" w14:textId="029A8380" w:rsidR="002025B7" w:rsidRPr="00EC2AD2" w:rsidRDefault="002025B7" w:rsidP="002025B7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Email: </w:t>
                              </w:r>
                              <w:r w:rsidR="007B351F">
                                <w:rPr>
                                  <w:rFonts w:ascii="Times New Roman" w:hAnsi="Times New Roman"/>
                                  <w:sz w:val="24"/>
                                </w:rPr>
                                <w:t>vbngoc211201@gmail.com</w:t>
                              </w:r>
                            </w:p>
                            <w:p w14:paraId="32A10102" w14:textId="5D8D7D8C" w:rsidR="007A410F" w:rsidRPr="00EC2AD2" w:rsidRDefault="005D49C9" w:rsidP="002025B7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Lớp: </w:t>
                              </w:r>
                              <w:r w:rsidR="007A410F"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>Công nghệ Phần mềm K</w:t>
                              </w:r>
                              <w:r w:rsidR="007B351F">
                                <w:rPr>
                                  <w:rFonts w:ascii="Times New Roman" w:hAnsi="Times New Roman"/>
                                  <w:sz w:val="24"/>
                                </w:rPr>
                                <w:t>64-A</w:t>
                              </w:r>
                            </w:p>
                            <w:p w14:paraId="65B075C7" w14:textId="77777777" w:rsidR="00F3492A" w:rsidRPr="00F65597" w:rsidRDefault="00F3492A" w:rsidP="00F3492A">
                              <w:pPr>
                                <w:jc w:val="center"/>
                                <w:rPr>
                                  <w:rFonts w:ascii=".VnTimeH" w:hAnsi=".VnTimeH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653146" y="4976377"/>
                            <a:ext cx="2895600" cy="3741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0CAD7" w14:textId="77777777" w:rsidR="007A410F" w:rsidRPr="007A410F" w:rsidRDefault="005D49C9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CÁN BỘ HƯỚNG DẪN</w:t>
                              </w:r>
                            </w:p>
                            <w:p w14:paraId="17127020" w14:textId="77777777" w:rsidR="007A410F" w:rsidRPr="007A410F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3964432F" w14:textId="77777777" w:rsidR="007A410F" w:rsidRPr="007A410F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56722775" w14:textId="77777777" w:rsidR="007A410F" w:rsidRPr="007A410F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746094FC" w14:textId="0B9882D7" w:rsidR="007A410F" w:rsidRDefault="00304FA6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ThS.</w:t>
                              </w:r>
                              <w:r w:rsidR="00742367">
                                <w:rPr>
                                  <w:rFonts w:ascii="Times New Roman" w:hAnsi="Times New Roman"/>
                                  <w:b/>
                                  <w:sz w:val="24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Hoàng Anh Đức</w:t>
                              </w:r>
                            </w:p>
                            <w:p w14:paraId="38406D73" w14:textId="77777777" w:rsidR="002025B7" w:rsidRPr="007A410F" w:rsidRDefault="002025B7" w:rsidP="002025B7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Bộ môn: Công nghệ Phần mềm</w:t>
                              </w:r>
                            </w:p>
                            <w:p w14:paraId="1AB3AFD1" w14:textId="77A7CC7C" w:rsidR="002025B7" w:rsidRPr="002025B7" w:rsidRDefault="002025B7" w:rsidP="002025B7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Số điện thoại: </w:t>
                              </w:r>
                              <w:r w:rsidR="007B351F">
                                <w:rPr>
                                  <w:rFonts w:ascii="Times New Roman" w:hAnsi="Times New Roman"/>
                                  <w:sz w:val="24"/>
                                </w:rPr>
                                <w:t>0986999984</w:t>
                              </w:r>
                            </w:p>
                            <w:p w14:paraId="7A6CB2FF" w14:textId="3CCFDF90" w:rsidR="002025B7" w:rsidRDefault="002025B7" w:rsidP="002025B7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Email: </w:t>
                              </w:r>
                              <w:r w:rsidR="00D50069">
                                <w:rPr>
                                  <w:rFonts w:ascii="Times New Roman" w:hAnsi="Times New Roman"/>
                                  <w:sz w:val="24"/>
                                </w:rPr>
                                <w:t>hoanganhduc@humg.edu.vn</w:t>
                              </w:r>
                            </w:p>
                            <w:p w14:paraId="371BEB2E" w14:textId="77777777" w:rsidR="00EC2AD2" w:rsidRPr="007A410F" w:rsidRDefault="00EC2AD2" w:rsidP="00EC2AD2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CÁN BỘ PHẢN BIỆN</w:t>
                              </w:r>
                            </w:p>
                            <w:p w14:paraId="451A1801" w14:textId="77777777" w:rsidR="00EC2AD2" w:rsidRPr="007A410F" w:rsidRDefault="00EC2AD2" w:rsidP="00EC2AD2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1517C578" w14:textId="77777777" w:rsidR="00EC2AD2" w:rsidRPr="007A410F" w:rsidRDefault="00EC2AD2" w:rsidP="00EC2AD2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793DBE6E" w14:textId="68CD23E9" w:rsidR="00742367" w:rsidRPr="00742367" w:rsidRDefault="00742367" w:rsidP="00742367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  <w:lang w:val="vi-VN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  <w:lang w:val="vi-VN"/>
                                </w:rPr>
                                <w:t xml:space="preserve"> Nguyễn Thế Lộc</w:t>
                              </w:r>
                            </w:p>
                            <w:p w14:paraId="522BE881" w14:textId="77777777" w:rsidR="00EC2AD2" w:rsidRPr="007A410F" w:rsidRDefault="00EC2AD2" w:rsidP="00EC2AD2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Bộ môn: Công nghệ Phần mềm</w:t>
                              </w:r>
                            </w:p>
                            <w:p w14:paraId="79838576" w14:textId="30092BC8" w:rsidR="00EC2AD2" w:rsidRPr="00742367" w:rsidRDefault="00EC2AD2" w:rsidP="00EC2AD2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  <w:lang w:val="vi-VN"/>
                                </w:rPr>
                              </w:pPr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Số điện thoại: </w:t>
                              </w:r>
                              <w:r w:rsidR="00742367">
                                <w:rPr>
                                  <w:rFonts w:ascii="Times New Roman" w:hAnsi="Times New Roman"/>
                                  <w:sz w:val="24"/>
                                  <w:lang w:val="vi-VN"/>
                                </w:rPr>
                                <w:t>0983330682</w:t>
                              </w:r>
                            </w:p>
                            <w:p w14:paraId="3D2B20BD" w14:textId="76A6EDBD" w:rsidR="00EC2AD2" w:rsidRPr="002025B7" w:rsidRDefault="00EC2AD2" w:rsidP="002025B7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Email: </w:t>
                              </w:r>
                              <w:r w:rsidR="00742367">
                                <w:rPr>
                                  <w:rFonts w:ascii="Times New Roman" w:hAnsi="Times New Roman"/>
                                  <w:sz w:val="24"/>
                                  <w:lang w:val="vi-VN"/>
                                </w:rPr>
                                <w:t>nguyentheloc@humg.edu.vn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C849C1" id="Canvas 31" o:spid="_x0000_s1032" editas="canvas" style="width:438pt;height:734.65pt;mso-position-horizontal-relative:char;mso-position-vertical-relative:line" coordsize="55626,9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">
                <v:shape id="_x0000_s1033" type="#_x0000_t75" style="position:absolute;width:55626;height:93300;visibility:visible;mso-wrap-style:square">
                  <v:fill o:detectmouseclick="t"/>
                  <v:path o:connecttype="none"/>
                </v:shape>
                <v:shape id="Text Box 34" o:spid="_x0000_s1034" type="#_x0000_t202" style="position:absolute;top:14193;width:55626;height:26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" filled="f" stroked="f">
                  <v:textbox inset="0,0,0,0">
                    <w:txbxContent>
                      <w:p w14:paraId="7E411E1F" w14:textId="77777777" w:rsidR="007A410F" w:rsidRPr="005D49C9" w:rsidRDefault="007A410F" w:rsidP="007A410F">
                        <w:pPr>
                          <w:spacing w:before="60"/>
                          <w:jc w:val="center"/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</w:pPr>
                        <w:r w:rsidRPr="005D49C9"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  <w:t>ĐỒ ÁN TỐT NGHIỆP</w:t>
                        </w:r>
                        <w:r w:rsidR="005D49C9" w:rsidRPr="005D49C9"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  <w:t xml:space="preserve"> ĐẠI HỌC</w:t>
                        </w:r>
                      </w:p>
                      <w:p w14:paraId="232D75F6" w14:textId="77777777" w:rsidR="007A410F" w:rsidRDefault="007A410F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N</w: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t>gành Công nghệ thông tin</w:t>
                        </w:r>
                      </w:p>
                      <w:p w14:paraId="22132B05" w14:textId="77777777" w:rsidR="00F94FCD" w:rsidRPr="007A410F" w:rsidRDefault="00F94FCD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Chuyên ngành Công nghệ phần mềm</w:t>
                        </w:r>
                      </w:p>
                      <w:p w14:paraId="546631B0" w14:textId="2A7F4FEA" w:rsidR="007A410F" w:rsidRPr="007A410F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M</w:t>
                        </w:r>
                        <w:r w:rsidR="007A410F"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ã số: </w:t>
                        </w:r>
                        <w:r w:rsidR="007D3F58">
                          <w:rPr>
                            <w:rFonts w:ascii="Times New Roman" w:hAnsi="Times New Roman"/>
                            <w:b/>
                            <w:sz w:val="24"/>
                          </w:rPr>
                          <w:t>7080110</w:t>
                        </w:r>
                      </w:p>
                      <w:p w14:paraId="6F8D02BA" w14:textId="77777777" w:rsidR="007A410F" w:rsidRPr="00013160" w:rsidRDefault="007A410F" w:rsidP="007A410F">
                        <w:pPr>
                          <w:pStyle w:val="Tiuphu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0FAE98F4" w14:textId="77777777" w:rsidR="007C3465" w:rsidRDefault="007C3465" w:rsidP="00F3492A">
                        <w:pPr>
                          <w:pStyle w:val="Tiuphu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36" o:spid="_x0000_s1035" type="#_x0000_t202" style="position:absolute;left:21336;top:88011;width:15049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" filled="f" stroked="f">
                  <o:lock v:ext="edit" aspectratio="t"/>
                  <v:textbox style="mso-fit-shape-to-text:t" inset="0,0,0,0">
                    <w:txbxContent>
                      <w:p w14:paraId="6925EA89" w14:textId="3CE38002" w:rsidR="007C3465" w:rsidRPr="005D49C9" w:rsidRDefault="007A410F" w:rsidP="00304FA6">
                        <w:pPr>
                          <w:spacing w:before="60" w:line="288" w:lineRule="auto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Hà Nội</w:t>
                        </w:r>
                        <w:r w:rsidR="005D49C9">
                          <w:rPr>
                            <w:rFonts w:ascii="Times New Roman" w:hAnsi="Times New Roman"/>
                            <w:b/>
                          </w:rPr>
                          <w:t>,</w:t>
                        </w: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r w:rsidR="00304FA6">
                          <w:rPr>
                            <w:rFonts w:ascii="Times New Roman" w:hAnsi="Times New Roman"/>
                            <w:b/>
                          </w:rPr>
                          <w:t>Năm 2023</w:t>
                        </w:r>
                      </w:p>
                    </w:txbxContent>
                  </v:textbox>
                </v:shape>
                <v:shape id="Text Box 37" o:spid="_x0000_s1036" type="#_x0000_t202" style="position:absolute;left:6858;top:2038;width:41910;height:7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o:lock v:ext="edit" aspectratio="t"/>
                  <v:textbox style="mso-fit-shape-to-text:t">
                    <w:txbxContent>
                      <w:p w14:paraId="1095424A" w14:textId="77777777"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instrText xml:space="preserve"> MACROBUTTON DOFIELDCLICK BỘ GIÁO DỤC VÀ ĐÀO TẠO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end"/>
                        </w:r>
                      </w:p>
                      <w:p w14:paraId="491CD957" w14:textId="77777777" w:rsidR="007A410F" w:rsidRPr="00F65597" w:rsidRDefault="007A410F" w:rsidP="007A410F">
                        <w:pPr>
                          <w:jc w:val="center"/>
                          <w:rPr>
                            <w:rStyle w:val="Manh"/>
                            <w:rFonts w:ascii=".VnTimeH" w:hAnsi=".VnTimeH"/>
                            <w:b/>
                            <w:szCs w:val="28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instrText xml:space="preserve"> MACROBUTTON DOFIELDCLICK TRƯỜNG ĐẠI HỌC MỎ - ĐỊA CHẤT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end"/>
                        </w:r>
                      </w:p>
                      <w:p w14:paraId="72CAAAE1" w14:textId="77777777" w:rsidR="00F65597" w:rsidRPr="00F65597" w:rsidRDefault="00F65597" w:rsidP="00F65597">
                        <w:pPr>
                          <w:jc w:val="center"/>
                          <w:rPr>
                            <w:rStyle w:val="Manh"/>
                            <w:rFonts w:ascii=".VnTimeH" w:hAnsi=".VnTimeH"/>
                            <w:b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38" o:spid="_x0000_s1037" type="#_x0000_t202" style="position:absolute;top:29473;width:55626;height:20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0070AA40" w14:textId="77777777" w:rsidR="007A410F" w:rsidRPr="005D49C9" w:rsidRDefault="005D49C9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ĐỀ TÀI</w:t>
                        </w:r>
                        <w:r w:rsidR="00573AC0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:</w:t>
                        </w:r>
                      </w:p>
                      <w:p w14:paraId="1DD8E5E0" w14:textId="3544F719" w:rsidR="007C3465" w:rsidRPr="001A25BD" w:rsidRDefault="00304FA6" w:rsidP="00F3492A">
                        <w:pPr>
                          <w:spacing w:before="60"/>
                          <w:jc w:val="center"/>
                          <w:rPr>
                            <w:rFonts w:ascii=".VnTimeH" w:hAnsi=".VnTimeH"/>
                            <w:b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XÂY DỰNG FRONT-END CHO WEBSITE THÔNG TIN DU LỊCH</w:t>
                        </w:r>
                      </w:p>
                    </w:txbxContent>
                  </v:textbox>
                </v:shape>
                <v:shape id="Text Box 40" o:spid="_x0000_s1038" type="#_x0000_t202" style="position:absolute;left:2147;top:49763;width:25146;height:2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456832BF" w14:textId="77777777" w:rsidR="007A410F" w:rsidRPr="00EC2AD2" w:rsidRDefault="005D49C9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EC2AD2">
                          <w:rPr>
                            <w:rFonts w:ascii="Times New Roman" w:hAnsi="Times New Roman"/>
                            <w:b/>
                            <w:sz w:val="24"/>
                          </w:rPr>
                          <w:t>SINH VIÊN THỰC HIỆN</w:t>
                        </w:r>
                      </w:p>
                      <w:p w14:paraId="496F99A2" w14:textId="77777777" w:rsidR="007A410F" w:rsidRPr="00EC2AD2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5965CA4B" w14:textId="77777777" w:rsidR="007A410F" w:rsidRPr="00EC2AD2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310E9569" w14:textId="77777777" w:rsidR="007A410F" w:rsidRPr="00EC2AD2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1786A1C8" w14:textId="58F7A7CC" w:rsidR="007A410F" w:rsidRPr="00EC2AD2" w:rsidRDefault="007B351F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Vũ Bảo Ngọc</w:t>
                        </w:r>
                      </w:p>
                      <w:p w14:paraId="22F937D2" w14:textId="52912C32" w:rsidR="005D49C9" w:rsidRPr="00EC2AD2" w:rsidRDefault="005D49C9" w:rsidP="002025B7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Mã sinh viên: </w:t>
                        </w:r>
                        <w:r w:rsidR="007B351F">
                          <w:rPr>
                            <w:rFonts w:ascii="Times New Roman" w:hAnsi="Times New Roman"/>
                            <w:sz w:val="24"/>
                          </w:rPr>
                          <w:t>1921050447</w:t>
                        </w:r>
                      </w:p>
                      <w:p w14:paraId="4DDF35AD" w14:textId="4C0DA004" w:rsidR="002025B7" w:rsidRPr="00EC2AD2" w:rsidRDefault="002025B7" w:rsidP="002025B7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Số điện thoại: </w:t>
                        </w:r>
                        <w:r w:rsidR="007B351F">
                          <w:rPr>
                            <w:rFonts w:ascii="Times New Roman" w:hAnsi="Times New Roman"/>
                            <w:sz w:val="24"/>
                          </w:rPr>
                          <w:t>0387094970</w:t>
                        </w:r>
                      </w:p>
                      <w:p w14:paraId="071B0525" w14:textId="029A8380" w:rsidR="002025B7" w:rsidRPr="00EC2AD2" w:rsidRDefault="002025B7" w:rsidP="002025B7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Email: </w:t>
                        </w:r>
                        <w:r w:rsidR="007B351F">
                          <w:rPr>
                            <w:rFonts w:ascii="Times New Roman" w:hAnsi="Times New Roman"/>
                            <w:sz w:val="24"/>
                          </w:rPr>
                          <w:t>vbngoc211201@gmail.com</w:t>
                        </w:r>
                      </w:p>
                      <w:p w14:paraId="32A10102" w14:textId="5D8D7D8C" w:rsidR="007A410F" w:rsidRPr="00EC2AD2" w:rsidRDefault="005D49C9" w:rsidP="002025B7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Lớp: </w:t>
                        </w:r>
                        <w:r w:rsidR="007A410F" w:rsidRPr="00EC2AD2">
                          <w:rPr>
                            <w:rFonts w:ascii="Times New Roman" w:hAnsi="Times New Roman"/>
                            <w:sz w:val="24"/>
                          </w:rPr>
                          <w:t>Công nghệ Phần mềm K</w:t>
                        </w:r>
                        <w:r w:rsidR="007B351F">
                          <w:rPr>
                            <w:rFonts w:ascii="Times New Roman" w:hAnsi="Times New Roman"/>
                            <w:sz w:val="24"/>
                          </w:rPr>
                          <w:t>64-A</w:t>
                        </w:r>
                      </w:p>
                      <w:p w14:paraId="65B075C7" w14:textId="77777777" w:rsidR="00F3492A" w:rsidRPr="00F65597" w:rsidRDefault="00F3492A" w:rsidP="00F3492A">
                        <w:pPr>
                          <w:jc w:val="center"/>
                          <w:rPr>
                            <w:rFonts w:ascii=".VnTimeH" w:hAnsi=".VnTimeH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41" o:spid="_x0000_s1039" type="#_x0000_t202" style="position:absolute;left:26531;top:49763;width:28956;height:37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3A20CAD7" w14:textId="77777777" w:rsidR="007A410F" w:rsidRPr="007A410F" w:rsidRDefault="005D49C9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CÁN BỘ HƯỚNG DẪN</w:t>
                        </w:r>
                      </w:p>
                      <w:p w14:paraId="17127020" w14:textId="77777777" w:rsidR="007A410F" w:rsidRPr="007A410F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3964432F" w14:textId="77777777" w:rsidR="007A410F" w:rsidRPr="007A410F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56722775" w14:textId="77777777" w:rsidR="007A410F" w:rsidRPr="007A410F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746094FC" w14:textId="0B9882D7" w:rsidR="007A410F" w:rsidRDefault="00304FA6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ThS.</w:t>
                        </w:r>
                        <w:r w:rsidR="00742367">
                          <w:rPr>
                            <w:rFonts w:ascii="Times New Roman" w:hAnsi="Times New Roman"/>
                            <w:b/>
                            <w:sz w:val="24"/>
                            <w:lang w:val="vi-V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Hoàng Anh Đức</w:t>
                        </w:r>
                      </w:p>
                      <w:p w14:paraId="38406D73" w14:textId="77777777" w:rsidR="002025B7" w:rsidRPr="007A410F" w:rsidRDefault="002025B7" w:rsidP="002025B7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Bộ môn: Công nghệ Phần mềm</w:t>
                        </w:r>
                      </w:p>
                      <w:p w14:paraId="1AB3AFD1" w14:textId="77A7CC7C" w:rsidR="002025B7" w:rsidRPr="002025B7" w:rsidRDefault="002025B7" w:rsidP="002025B7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 xml:space="preserve">Số điện thoại: </w:t>
                        </w:r>
                        <w:r w:rsidR="007B351F">
                          <w:rPr>
                            <w:rFonts w:ascii="Times New Roman" w:hAnsi="Times New Roman"/>
                            <w:sz w:val="24"/>
                          </w:rPr>
                          <w:t>0986999984</w:t>
                        </w:r>
                      </w:p>
                      <w:p w14:paraId="7A6CB2FF" w14:textId="3CCFDF90" w:rsidR="002025B7" w:rsidRDefault="002025B7" w:rsidP="002025B7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 xml:space="preserve">Email: </w:t>
                        </w:r>
                        <w:r w:rsidR="00D50069">
                          <w:rPr>
                            <w:rFonts w:ascii="Times New Roman" w:hAnsi="Times New Roman"/>
                            <w:sz w:val="24"/>
                          </w:rPr>
                          <w:t>hoanganhduc@humg.edu.vn</w:t>
                        </w:r>
                      </w:p>
                      <w:p w14:paraId="371BEB2E" w14:textId="77777777" w:rsidR="00EC2AD2" w:rsidRPr="007A410F" w:rsidRDefault="00EC2AD2" w:rsidP="00EC2AD2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CÁN BỘ PHẢN BIỆN</w:t>
                        </w:r>
                      </w:p>
                      <w:p w14:paraId="451A1801" w14:textId="77777777" w:rsidR="00EC2AD2" w:rsidRPr="007A410F" w:rsidRDefault="00EC2AD2" w:rsidP="00EC2AD2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1517C578" w14:textId="77777777" w:rsidR="00EC2AD2" w:rsidRPr="007A410F" w:rsidRDefault="00EC2AD2" w:rsidP="00EC2AD2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793DBE6E" w14:textId="68CD23E9" w:rsidR="00742367" w:rsidRPr="00742367" w:rsidRDefault="00742367" w:rsidP="00742367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  <w:lang w:val="vi-VN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  <w:lang w:val="vi-VN"/>
                          </w:rPr>
                          <w:t xml:space="preserve"> Nguyễn Thế Lộc</w:t>
                        </w:r>
                      </w:p>
                      <w:p w14:paraId="522BE881" w14:textId="77777777" w:rsidR="00EC2AD2" w:rsidRPr="007A410F" w:rsidRDefault="00EC2AD2" w:rsidP="00EC2AD2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Bộ môn: Công nghệ Phần mềm</w:t>
                        </w:r>
                      </w:p>
                      <w:p w14:paraId="79838576" w14:textId="30092BC8" w:rsidR="00EC2AD2" w:rsidRPr="00742367" w:rsidRDefault="00EC2AD2" w:rsidP="00EC2AD2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  <w:lang w:val="vi-VN"/>
                          </w:rPr>
                        </w:pPr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 xml:space="preserve">Số điện thoại: </w:t>
                        </w:r>
                        <w:r w:rsidR="00742367">
                          <w:rPr>
                            <w:rFonts w:ascii="Times New Roman" w:hAnsi="Times New Roman"/>
                            <w:sz w:val="24"/>
                            <w:lang w:val="vi-VN"/>
                          </w:rPr>
                          <w:t>0983330682</w:t>
                        </w:r>
                      </w:p>
                      <w:p w14:paraId="3D2B20BD" w14:textId="76A6EDBD" w:rsidR="00EC2AD2" w:rsidRPr="002025B7" w:rsidRDefault="00EC2AD2" w:rsidP="002025B7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 xml:space="preserve">Email: </w:t>
                        </w:r>
                        <w:r w:rsidR="00742367">
                          <w:rPr>
                            <w:rFonts w:ascii="Times New Roman" w:hAnsi="Times New Roman"/>
                            <w:sz w:val="24"/>
                            <w:lang w:val="vi-VN"/>
                          </w:rPr>
                          <w:t>nguyentheloc@humg.edu.vn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343E4" w:rsidSect="002343E4">
      <w:pgSz w:w="11907" w:h="16840" w:code="9"/>
      <w:pgMar w:top="1134" w:right="1134" w:bottom="1134" w:left="1985" w:header="709" w:footer="709" w:gutter="0"/>
      <w:pgBorders>
        <w:top w:val="twistedLines1" w:sz="12" w:space="0" w:color="auto"/>
        <w:left w:val="twistedLines1" w:sz="12" w:space="0" w:color="auto"/>
        <w:bottom w:val="twistedLines1" w:sz="12" w:space="0" w:color="auto"/>
        <w:right w:val="twistedLines1" w:sz="12" w:space="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Bodoni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Black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20D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4AFD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D0B7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063E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42E3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1C3C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A0BC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406A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F40B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322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2779418">
    <w:abstractNumId w:val="9"/>
  </w:num>
  <w:num w:numId="2" w16cid:durableId="2025863141">
    <w:abstractNumId w:val="7"/>
  </w:num>
  <w:num w:numId="3" w16cid:durableId="995495877">
    <w:abstractNumId w:val="6"/>
  </w:num>
  <w:num w:numId="4" w16cid:durableId="1312128352">
    <w:abstractNumId w:val="5"/>
  </w:num>
  <w:num w:numId="5" w16cid:durableId="1143931081">
    <w:abstractNumId w:val="4"/>
  </w:num>
  <w:num w:numId="6" w16cid:durableId="237204642">
    <w:abstractNumId w:val="8"/>
  </w:num>
  <w:num w:numId="7" w16cid:durableId="473449672">
    <w:abstractNumId w:val="3"/>
  </w:num>
  <w:num w:numId="8" w16cid:durableId="1838500284">
    <w:abstractNumId w:val="2"/>
  </w:num>
  <w:num w:numId="9" w16cid:durableId="375813768">
    <w:abstractNumId w:val="1"/>
  </w:num>
  <w:num w:numId="10" w16cid:durableId="161074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lignBordersAndEdges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597"/>
    <w:rsid w:val="00013160"/>
    <w:rsid w:val="000217AD"/>
    <w:rsid w:val="000422F0"/>
    <w:rsid w:val="00101609"/>
    <w:rsid w:val="00180570"/>
    <w:rsid w:val="0019207D"/>
    <w:rsid w:val="001A25BD"/>
    <w:rsid w:val="002025B7"/>
    <w:rsid w:val="002343E4"/>
    <w:rsid w:val="00245CAA"/>
    <w:rsid w:val="00304FA6"/>
    <w:rsid w:val="003E22EE"/>
    <w:rsid w:val="004465A8"/>
    <w:rsid w:val="004E743A"/>
    <w:rsid w:val="00561D58"/>
    <w:rsid w:val="00573AC0"/>
    <w:rsid w:val="00587DF7"/>
    <w:rsid w:val="005D49C9"/>
    <w:rsid w:val="007201F3"/>
    <w:rsid w:val="00742367"/>
    <w:rsid w:val="007701B0"/>
    <w:rsid w:val="007A410F"/>
    <w:rsid w:val="007B351F"/>
    <w:rsid w:val="007C3465"/>
    <w:rsid w:val="007D3F58"/>
    <w:rsid w:val="00847253"/>
    <w:rsid w:val="00963D03"/>
    <w:rsid w:val="00965AC7"/>
    <w:rsid w:val="00A26CA5"/>
    <w:rsid w:val="00A43569"/>
    <w:rsid w:val="00AD4509"/>
    <w:rsid w:val="00B75DB8"/>
    <w:rsid w:val="00C83D47"/>
    <w:rsid w:val="00C94729"/>
    <w:rsid w:val="00D0310D"/>
    <w:rsid w:val="00D1074C"/>
    <w:rsid w:val="00D32255"/>
    <w:rsid w:val="00D40FE3"/>
    <w:rsid w:val="00D50069"/>
    <w:rsid w:val="00D73CC5"/>
    <w:rsid w:val="00D763DF"/>
    <w:rsid w:val="00D94517"/>
    <w:rsid w:val="00DB6D2E"/>
    <w:rsid w:val="00DE5B62"/>
    <w:rsid w:val="00E706D9"/>
    <w:rsid w:val="00E86DD2"/>
    <w:rsid w:val="00EC0B00"/>
    <w:rsid w:val="00EC2AD2"/>
    <w:rsid w:val="00F3492A"/>
    <w:rsid w:val="00F559F6"/>
    <w:rsid w:val="00F65597"/>
    <w:rsid w:val="00F9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8959F"/>
  <w15:docId w15:val="{49880069-38F1-4943-8D28-5873A2CF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2343E4"/>
    <w:rPr>
      <w:rFonts w:ascii=".VnTime" w:hAnsi=".VnTime"/>
      <w:sz w:val="28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link w:val="TiuChar"/>
    <w:qFormat/>
    <w:rsid w:val="00561D58"/>
    <w:pPr>
      <w:spacing w:before="60"/>
      <w:jc w:val="center"/>
    </w:pPr>
    <w:rPr>
      <w:rFonts w:ascii=".VnBodoniH" w:hAnsi=".VnBodoniH"/>
      <w:sz w:val="40"/>
      <w:szCs w:val="40"/>
    </w:rPr>
  </w:style>
  <w:style w:type="paragraph" w:styleId="Tiuphu">
    <w:name w:val="Subtitle"/>
    <w:basedOn w:val="Binhthng"/>
    <w:link w:val="TiuphuChar"/>
    <w:qFormat/>
    <w:rsid w:val="00561D58"/>
    <w:pPr>
      <w:spacing w:before="60"/>
      <w:jc w:val="center"/>
    </w:pPr>
    <w:rPr>
      <w:rFonts w:ascii=".VnTimeH" w:hAnsi=".VnTimeH"/>
      <w:sz w:val="32"/>
      <w:szCs w:val="32"/>
    </w:rPr>
  </w:style>
  <w:style w:type="character" w:styleId="Manh">
    <w:name w:val="Strong"/>
    <w:qFormat/>
    <w:rsid w:val="00561D58"/>
    <w:rPr>
      <w:rFonts w:ascii=".VnBlackH" w:hAnsi=".VnBlackH"/>
    </w:rPr>
  </w:style>
  <w:style w:type="character" w:customStyle="1" w:styleId="TiuChar">
    <w:name w:val="Tiêu đề Char"/>
    <w:basedOn w:val="Phngmcinhcuaoanvn"/>
    <w:link w:val="Tiu"/>
    <w:locked/>
    <w:rsid w:val="007A410F"/>
    <w:rPr>
      <w:rFonts w:ascii=".VnBodoniH" w:hAnsi=".VnBodoniH"/>
      <w:sz w:val="40"/>
      <w:szCs w:val="40"/>
    </w:rPr>
  </w:style>
  <w:style w:type="character" w:customStyle="1" w:styleId="TiuphuChar">
    <w:name w:val="Tiêu đề phụ Char"/>
    <w:basedOn w:val="Phngmcinhcuaoanvn"/>
    <w:link w:val="Tiuphu"/>
    <w:locked/>
    <w:rsid w:val="007A410F"/>
    <w:rPr>
      <w:rFonts w:ascii=".VnTimeH" w:hAnsi=".VnTimeH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ran%20Trung%20Chuyen\Desktop\Mau_Bia_DAT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Mau_Bia_DATN.dot</Template>
  <TotalTime>159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Bia Do an tot nghiep</vt:lpstr>
    </vt:vector>
  </TitlesOfParts>
  <Company>THTD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Bia Do an tot nghiep</dc:title>
  <dc:subject>Van ban mau</dc:subject>
  <dc:creator>Trần Trung Chuyên</dc:creator>
  <cp:keywords>Bia, DATN, Do an tot nghiep</cp:keywords>
  <cp:lastModifiedBy>VuBaoNgoc</cp:lastModifiedBy>
  <cp:revision>13</cp:revision>
  <cp:lastPrinted>2006-10-05T17:48:00Z</cp:lastPrinted>
  <dcterms:created xsi:type="dcterms:W3CDTF">2016-06-02T08:40:00Z</dcterms:created>
  <dcterms:modified xsi:type="dcterms:W3CDTF">2023-06-25T09:58:00Z</dcterms:modified>
  <cp:category>Van ban &amp; Mau</cp:category>
</cp:coreProperties>
</file>